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35C3" w14:textId="3004C5A3" w:rsidR="005C6D45" w:rsidRDefault="00CC5F42" w:rsidP="00CC5F42">
      <w:pPr>
        <w:pStyle w:val="Subtitle"/>
      </w:pPr>
      <w:bookmarkStart w:id="0" w:name="_Hlk487785372"/>
      <w:bookmarkEnd w:id="0"/>
      <w:r>
        <w:t>LINK TO VIDEO</w:t>
      </w:r>
    </w:p>
    <w:p w14:paraId="4C26B9DF" w14:textId="6CD2280F" w:rsidR="00CC5F42" w:rsidRDefault="00CC5F42">
      <w:pPr>
        <w:numPr>
          <w:ilvl w:val="0"/>
          <w:numId w:val="5"/>
        </w:numPr>
      </w:pPr>
      <w:r>
        <w:t>Link to Presentation video:</w:t>
      </w:r>
    </w:p>
    <w:p w14:paraId="043493B6" w14:textId="4167E0DC" w:rsidR="005C6D45" w:rsidRDefault="00CC5F42" w:rsidP="00CC5F42">
      <w:pPr>
        <w:ind w:left="360"/>
      </w:pPr>
      <w:hyperlink r:id="rId11" w:history="1">
        <w:r w:rsidRPr="000D0D11">
          <w:rPr>
            <w:rStyle w:val="Hyperlink"/>
          </w:rPr>
          <w:t>https://www.loom.com/share/5f5bdaa64bb645c19e67558eb1ec7a9e?sid=4d0ee9d7-7f69-4a0e-901e-5f375c6b389c</w:t>
        </w:r>
      </w:hyperlink>
    </w:p>
    <w:p w14:paraId="0F2B2A28" w14:textId="77777777" w:rsidR="00CC5F42" w:rsidRDefault="00CC5F42" w:rsidP="00CC5F42">
      <w:pPr>
        <w:ind w:left="360"/>
      </w:pPr>
    </w:p>
    <w:sectPr w:rsidR="00CC5F42">
      <w:footerReference w:type="default" r:id="rId12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4DA97" w14:textId="77777777" w:rsidR="00CC5F42" w:rsidRDefault="00CC5F42">
      <w:pPr>
        <w:spacing w:line="240" w:lineRule="auto"/>
      </w:pPr>
      <w:r>
        <w:separator/>
      </w:r>
    </w:p>
  </w:endnote>
  <w:endnote w:type="continuationSeparator" w:id="0">
    <w:p w14:paraId="4CF0BB0E" w14:textId="77777777" w:rsidR="00CC5F42" w:rsidRDefault="00CC5F42">
      <w:pPr>
        <w:spacing w:line="240" w:lineRule="auto"/>
      </w:pPr>
      <w:r>
        <w:continuationSeparator/>
      </w:r>
    </w:p>
  </w:endnote>
  <w:endnote w:type="continuationNotice" w:id="1">
    <w:p w14:paraId="509067C7" w14:textId="77777777" w:rsidR="00CC5F42" w:rsidRDefault="00CC5F4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EndPr/>
    <w:sdtContent>
      <w:p w14:paraId="04B46E78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FE9E8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A1244" w14:textId="77777777" w:rsidR="00CC5F42" w:rsidRDefault="00CC5F42">
      <w:pPr>
        <w:spacing w:line="240" w:lineRule="auto"/>
      </w:pPr>
      <w:r>
        <w:separator/>
      </w:r>
    </w:p>
  </w:footnote>
  <w:footnote w:type="continuationSeparator" w:id="0">
    <w:p w14:paraId="237779DC" w14:textId="77777777" w:rsidR="00CC5F42" w:rsidRDefault="00CC5F42">
      <w:pPr>
        <w:spacing w:line="240" w:lineRule="auto"/>
      </w:pPr>
      <w:r>
        <w:continuationSeparator/>
      </w:r>
    </w:p>
  </w:footnote>
  <w:footnote w:type="continuationNotice" w:id="1">
    <w:p w14:paraId="17D3483C" w14:textId="77777777" w:rsidR="00CC5F42" w:rsidRDefault="00CC5F4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942061">
    <w:abstractNumId w:val="15"/>
  </w:num>
  <w:num w:numId="2" w16cid:durableId="149180258">
    <w:abstractNumId w:val="15"/>
    <w:lvlOverride w:ilvl="0">
      <w:startOverride w:val="1"/>
    </w:lvlOverride>
  </w:num>
  <w:num w:numId="3" w16cid:durableId="1802335464">
    <w:abstractNumId w:val="15"/>
  </w:num>
  <w:num w:numId="4" w16cid:durableId="1256524026">
    <w:abstractNumId w:val="15"/>
    <w:lvlOverride w:ilvl="0">
      <w:startOverride w:val="1"/>
    </w:lvlOverride>
  </w:num>
  <w:num w:numId="5" w16cid:durableId="62873438">
    <w:abstractNumId w:val="8"/>
  </w:num>
  <w:num w:numId="6" w16cid:durableId="1693148613">
    <w:abstractNumId w:val="15"/>
    <w:lvlOverride w:ilvl="0">
      <w:startOverride w:val="1"/>
    </w:lvlOverride>
  </w:num>
  <w:num w:numId="7" w16cid:durableId="285623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676667">
    <w:abstractNumId w:val="10"/>
  </w:num>
  <w:num w:numId="9" w16cid:durableId="1245431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2338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5682075">
    <w:abstractNumId w:val="7"/>
  </w:num>
  <w:num w:numId="12" w16cid:durableId="1935749185">
    <w:abstractNumId w:val="6"/>
  </w:num>
  <w:num w:numId="13" w16cid:durableId="1823933730">
    <w:abstractNumId w:val="5"/>
  </w:num>
  <w:num w:numId="14" w16cid:durableId="554466298">
    <w:abstractNumId w:val="4"/>
  </w:num>
  <w:num w:numId="15" w16cid:durableId="1493377138">
    <w:abstractNumId w:val="3"/>
  </w:num>
  <w:num w:numId="16" w16cid:durableId="1139810471">
    <w:abstractNumId w:val="2"/>
  </w:num>
  <w:num w:numId="17" w16cid:durableId="481435063">
    <w:abstractNumId w:val="1"/>
  </w:num>
  <w:num w:numId="18" w16cid:durableId="1588926813">
    <w:abstractNumId w:val="0"/>
  </w:num>
  <w:num w:numId="19" w16cid:durableId="1914504277">
    <w:abstractNumId w:val="16"/>
  </w:num>
  <w:num w:numId="20" w16cid:durableId="522018727">
    <w:abstractNumId w:val="9"/>
  </w:num>
  <w:num w:numId="21" w16cid:durableId="1981225328">
    <w:abstractNumId w:val="14"/>
  </w:num>
  <w:num w:numId="22" w16cid:durableId="547034341">
    <w:abstractNumId w:val="13"/>
  </w:num>
  <w:num w:numId="23" w16cid:durableId="1922327813">
    <w:abstractNumId w:val="12"/>
  </w:num>
  <w:num w:numId="24" w16cid:durableId="1767195042">
    <w:abstractNumId w:val="11"/>
  </w:num>
  <w:num w:numId="25" w16cid:durableId="4611953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97364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495483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113040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6246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609342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503479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58728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202045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42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47224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1AB9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95A08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C5F42"/>
    <w:rsid w:val="00CF0F39"/>
    <w:rsid w:val="00D30B81"/>
    <w:rsid w:val="00D3649E"/>
    <w:rsid w:val="00D65327"/>
    <w:rsid w:val="00DA17D4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3FD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oom.com/share/5f5bdaa64bb645c19e67558eb1ec7a9e?sid=4d0ee9d7-7f69-4a0e-901e-5f375c6b389c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57641AD3-DE81-4512-A43B-8CD5B6E8CFB0%7d\%7b10D2B2B5-6CEB-48F5-B209-37FCE8C4BC10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{10D2B2B5-6CEB-48F5-B209-37FCE8C4BC10}tf45325165_win32</Template>
  <TotalTime>0</TotalTime>
  <Pages>1</Pages>
  <Words>8</Words>
  <Characters>252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2025-02-24T04:32:00Z</dcterms:created>
  <dcterms:modified xsi:type="dcterms:W3CDTF">2025-02-24T05:54:00Z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a55d0ebf-a6df-4672-a85d-bf58a57ba036</vt:lpwstr>
  </property>
</Properties>
</file>